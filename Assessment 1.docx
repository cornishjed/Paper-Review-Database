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79161249"/>
        <w:docPartObj>
          <w:docPartGallery w:val="Cover Pages"/>
          <w:docPartUnique/>
        </w:docPartObj>
      </w:sdtPr>
      <w:sdtEndPr/>
      <w:sdtContent>
        <w:p w14:paraId="777D7313" w14:textId="77777777" w:rsidR="00356F3D" w:rsidRPr="00356F3D" w:rsidRDefault="00356F3D" w:rsidP="00356F3D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DA025F" wp14:editId="7999D8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3F0E31" w14:textId="2C710FD2" w:rsidR="00356F3D" w:rsidRDefault="00FD466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</w:t>
                                </w:r>
                                <w:r w:rsidR="000F5402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essment</w:t>
                                </w: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0F5402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10452A" w14:textId="4B64BEEC" w:rsidR="00356F3D" w:rsidRDefault="000F54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Introduction to databases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3A5485" w14:textId="77777777" w:rsidR="00356F3D" w:rsidRDefault="000F540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Jed Powell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4FDA0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13F0E31" w14:textId="2C710FD2" w:rsidR="00356F3D" w:rsidRDefault="00FD46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Ass</w:t>
                          </w:r>
                          <w:r w:rsidR="000F5402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essment</w:t>
                          </w: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="000F5402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10452A" w14:textId="4B64BEEC" w:rsidR="00356F3D" w:rsidRDefault="000F54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Introduction to databases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3A5485" w14:textId="77777777" w:rsidR="00356F3D" w:rsidRDefault="000F540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Jed Powell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05D0EB" wp14:editId="602C9A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CC6B1D" w14:textId="5C5C83D7" w:rsidR="00356F3D" w:rsidRDefault="000F540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E05D0E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CC6B1D" w14:textId="5C5C83D7" w:rsidR="00356F3D" w:rsidRDefault="000F540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2B493D2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049792C5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45E63AE0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2C6D7CC4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7F58396D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769FFCB6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72AEC488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35B67D55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34F2FD52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68ED0BA7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68E4EFD7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31D1F3B5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5E7F301B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50657557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5F537C45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20D351F6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65FC1D9C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1408E24F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33DEB51C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01D6C6CC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2795287F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203F664F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3B44AAD5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545A87D1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30193FFB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53B85EF8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63202150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62AAF65E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53BA5B19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2F45BDF4" w14:textId="77777777" w:rsidR="00356F3D" w:rsidRPr="00356F3D" w:rsidRDefault="00356F3D" w:rsidP="00356F3D">
      <w:pPr>
        <w:rPr>
          <w:rFonts w:ascii="Times New Roman" w:hAnsi="Times New Roman" w:cs="Times New Roman"/>
        </w:rPr>
      </w:pPr>
    </w:p>
    <w:p w14:paraId="2194F463" w14:textId="77777777" w:rsidR="00356F3D" w:rsidRPr="00356F3D" w:rsidRDefault="00356F3D" w:rsidP="00356F3D">
      <w:pPr>
        <w:pStyle w:val="TOCHead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305050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703D06" w14:textId="77777777" w:rsidR="00356F3D" w:rsidRPr="00356F3D" w:rsidRDefault="00356F3D">
          <w:pPr>
            <w:pStyle w:val="TOCHeading"/>
            <w:rPr>
              <w:rFonts w:ascii="Times New Roman" w:hAnsi="Times New Roman" w:cs="Times New Roman"/>
            </w:rPr>
          </w:pPr>
          <w:r w:rsidRPr="00356F3D">
            <w:rPr>
              <w:rFonts w:ascii="Times New Roman" w:hAnsi="Times New Roman" w:cs="Times New Roman"/>
            </w:rPr>
            <w:t>Contents</w:t>
          </w:r>
        </w:p>
        <w:p w14:paraId="5AC9F41E" w14:textId="6711E784" w:rsidR="00093541" w:rsidRDefault="00356F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 w:rsidRPr="00356F3D">
            <w:rPr>
              <w:rFonts w:ascii="Times New Roman" w:hAnsi="Times New Roman" w:cs="Times New Roman"/>
            </w:rPr>
            <w:fldChar w:fldCharType="begin"/>
          </w:r>
          <w:r w:rsidRPr="00356F3D">
            <w:rPr>
              <w:rFonts w:ascii="Times New Roman" w:hAnsi="Times New Roman" w:cs="Times New Roman"/>
            </w:rPr>
            <w:instrText xml:space="preserve"> TOC \o "1-3" \h \z \u </w:instrText>
          </w:r>
          <w:r w:rsidRPr="00356F3D">
            <w:rPr>
              <w:rFonts w:ascii="Times New Roman" w:hAnsi="Times New Roman" w:cs="Times New Roman"/>
            </w:rPr>
            <w:fldChar w:fldCharType="separate"/>
          </w:r>
          <w:hyperlink w:anchor="_Toc532460485" w:history="1">
            <w:r w:rsidR="00093541" w:rsidRPr="00057418">
              <w:rPr>
                <w:rStyle w:val="Hyperlink"/>
                <w:noProof/>
              </w:rPr>
              <w:t>Conceptual Schema</w:t>
            </w:r>
            <w:r w:rsidR="00093541">
              <w:rPr>
                <w:noProof/>
                <w:webHidden/>
              </w:rPr>
              <w:tab/>
            </w:r>
            <w:r w:rsidR="00093541">
              <w:rPr>
                <w:noProof/>
                <w:webHidden/>
              </w:rPr>
              <w:fldChar w:fldCharType="begin"/>
            </w:r>
            <w:r w:rsidR="00093541">
              <w:rPr>
                <w:noProof/>
                <w:webHidden/>
              </w:rPr>
              <w:instrText xml:space="preserve"> PAGEREF _Toc532460485 \h </w:instrText>
            </w:r>
            <w:r w:rsidR="00093541">
              <w:rPr>
                <w:noProof/>
                <w:webHidden/>
              </w:rPr>
            </w:r>
            <w:r w:rsidR="00093541">
              <w:rPr>
                <w:noProof/>
                <w:webHidden/>
              </w:rPr>
              <w:fldChar w:fldCharType="separate"/>
            </w:r>
            <w:r w:rsidR="00093541">
              <w:rPr>
                <w:noProof/>
                <w:webHidden/>
              </w:rPr>
              <w:t>2</w:t>
            </w:r>
            <w:r w:rsidR="00093541">
              <w:rPr>
                <w:noProof/>
                <w:webHidden/>
              </w:rPr>
              <w:fldChar w:fldCharType="end"/>
            </w:r>
          </w:hyperlink>
        </w:p>
        <w:p w14:paraId="10A71BFC" w14:textId="5BA11290" w:rsidR="00093541" w:rsidRDefault="006C28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32460486" w:history="1">
            <w:r w:rsidR="00093541" w:rsidRPr="00057418">
              <w:rPr>
                <w:rStyle w:val="Hyperlink"/>
                <w:noProof/>
              </w:rPr>
              <w:t>Logical Relational Schema</w:t>
            </w:r>
            <w:r w:rsidR="00093541">
              <w:rPr>
                <w:noProof/>
                <w:webHidden/>
              </w:rPr>
              <w:tab/>
            </w:r>
            <w:r w:rsidR="00093541">
              <w:rPr>
                <w:noProof/>
                <w:webHidden/>
              </w:rPr>
              <w:fldChar w:fldCharType="begin"/>
            </w:r>
            <w:r w:rsidR="00093541">
              <w:rPr>
                <w:noProof/>
                <w:webHidden/>
              </w:rPr>
              <w:instrText xml:space="preserve"> PAGEREF _Toc532460486 \h </w:instrText>
            </w:r>
            <w:r w:rsidR="00093541">
              <w:rPr>
                <w:noProof/>
                <w:webHidden/>
              </w:rPr>
            </w:r>
            <w:r w:rsidR="00093541">
              <w:rPr>
                <w:noProof/>
                <w:webHidden/>
              </w:rPr>
              <w:fldChar w:fldCharType="separate"/>
            </w:r>
            <w:r w:rsidR="00093541">
              <w:rPr>
                <w:noProof/>
                <w:webHidden/>
              </w:rPr>
              <w:t>3</w:t>
            </w:r>
            <w:r w:rsidR="00093541">
              <w:rPr>
                <w:noProof/>
                <w:webHidden/>
              </w:rPr>
              <w:fldChar w:fldCharType="end"/>
            </w:r>
          </w:hyperlink>
        </w:p>
        <w:p w14:paraId="75E95A66" w14:textId="6456A042" w:rsidR="00093541" w:rsidRDefault="006C28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32460487" w:history="1">
            <w:r w:rsidR="00093541" w:rsidRPr="00057418">
              <w:rPr>
                <w:rStyle w:val="Hyperlink"/>
                <w:noProof/>
              </w:rPr>
              <w:t>SQL Plus</w:t>
            </w:r>
            <w:r w:rsidR="00093541">
              <w:rPr>
                <w:noProof/>
                <w:webHidden/>
              </w:rPr>
              <w:tab/>
            </w:r>
            <w:r w:rsidR="00093541">
              <w:rPr>
                <w:noProof/>
                <w:webHidden/>
              </w:rPr>
              <w:fldChar w:fldCharType="begin"/>
            </w:r>
            <w:r w:rsidR="00093541">
              <w:rPr>
                <w:noProof/>
                <w:webHidden/>
              </w:rPr>
              <w:instrText xml:space="preserve"> PAGEREF _Toc532460487 \h </w:instrText>
            </w:r>
            <w:r w:rsidR="00093541">
              <w:rPr>
                <w:noProof/>
                <w:webHidden/>
              </w:rPr>
            </w:r>
            <w:r w:rsidR="00093541">
              <w:rPr>
                <w:noProof/>
                <w:webHidden/>
              </w:rPr>
              <w:fldChar w:fldCharType="separate"/>
            </w:r>
            <w:r w:rsidR="00093541">
              <w:rPr>
                <w:noProof/>
                <w:webHidden/>
              </w:rPr>
              <w:t>4</w:t>
            </w:r>
            <w:r w:rsidR="00093541">
              <w:rPr>
                <w:noProof/>
                <w:webHidden/>
              </w:rPr>
              <w:fldChar w:fldCharType="end"/>
            </w:r>
          </w:hyperlink>
        </w:p>
        <w:p w14:paraId="6EE1FED2" w14:textId="1D3D7BFA" w:rsidR="00356F3D" w:rsidRPr="00356F3D" w:rsidRDefault="00356F3D">
          <w:pPr>
            <w:rPr>
              <w:rFonts w:ascii="Times New Roman" w:hAnsi="Times New Roman" w:cs="Times New Roman"/>
            </w:rPr>
          </w:pPr>
          <w:r w:rsidRPr="00356F3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F9B0DA" w14:textId="77777777" w:rsidR="00356F3D" w:rsidRPr="00356F3D" w:rsidRDefault="00356F3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</w:pPr>
      <w:r w:rsidRPr="00356F3D">
        <w:rPr>
          <w:rFonts w:ascii="Times New Roman" w:hAnsi="Times New Roman" w:cs="Times New Roman"/>
        </w:rPr>
        <w:br w:type="page"/>
      </w:r>
    </w:p>
    <w:p w14:paraId="7C02910E" w14:textId="624E2B79" w:rsidR="00FD4669" w:rsidRDefault="000F5402" w:rsidP="000F5402">
      <w:pPr>
        <w:pStyle w:val="Heading1"/>
      </w:pPr>
      <w:bookmarkStart w:id="0" w:name="_Toc532460485"/>
      <w:r>
        <w:lastRenderedPageBreak/>
        <w:t>Conceptual Schema</w:t>
      </w:r>
      <w:bookmarkEnd w:id="0"/>
    </w:p>
    <w:p w14:paraId="6BE69998" w14:textId="089F57DB" w:rsidR="000F5402" w:rsidRDefault="000F5402" w:rsidP="000F5402"/>
    <w:p w14:paraId="63FA14F1" w14:textId="51E0211F" w:rsidR="000F5402" w:rsidRPr="000F5402" w:rsidRDefault="000F5402" w:rsidP="000F5402">
      <w:r>
        <w:rPr>
          <w:noProof/>
          <w:lang w:eastAsia="en-GB"/>
        </w:rPr>
        <w:drawing>
          <wp:inline distT="0" distB="0" distL="0" distR="0" wp14:anchorId="1E6385C5" wp14:editId="3C877ADF">
            <wp:extent cx="5731222" cy="37820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2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BB1E" w14:textId="77777777" w:rsidR="000F5402" w:rsidRDefault="000F5402">
      <w:r>
        <w:br w:type="page"/>
      </w:r>
    </w:p>
    <w:p w14:paraId="1FEC4C3B" w14:textId="187026C6" w:rsidR="000F5402" w:rsidRDefault="000F5402" w:rsidP="000F5402">
      <w:pPr>
        <w:pStyle w:val="Heading1"/>
      </w:pPr>
      <w:bookmarkStart w:id="1" w:name="_Toc532460486"/>
      <w:r>
        <w:lastRenderedPageBreak/>
        <w:t>Logical Relational Schema</w:t>
      </w:r>
      <w:bookmarkEnd w:id="1"/>
    </w:p>
    <w:p w14:paraId="4DB9EEAF" w14:textId="24515051" w:rsidR="000F5402" w:rsidRDefault="000F5402" w:rsidP="000F5402"/>
    <w:p w14:paraId="1E7785C8" w14:textId="64CAAAC3" w:rsidR="009D6CC2" w:rsidRDefault="009D6CC2">
      <w:r>
        <w:t>AUTHOR</w:t>
      </w:r>
      <w:r w:rsidR="006C2819">
        <w:t xml:space="preserve"> </w:t>
      </w:r>
      <w:r>
        <w:t>(</w:t>
      </w:r>
      <w:proofErr w:type="spellStart"/>
      <w:r>
        <w:t>EmailID</w:t>
      </w:r>
      <w:proofErr w:type="spellEnd"/>
      <w:r w:rsidR="005E0453">
        <w:t xml:space="preserve"> {PK}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Country, </w:t>
      </w:r>
      <w:proofErr w:type="spellStart"/>
      <w:r>
        <w:t>InstitutionID</w:t>
      </w:r>
      <w:proofErr w:type="spellEnd"/>
      <w:r w:rsidR="005E0453">
        <w:t xml:space="preserve"> {FK}</w:t>
      </w:r>
      <w:r>
        <w:t>)</w:t>
      </w:r>
    </w:p>
    <w:p w14:paraId="43525B39" w14:textId="22EE5FAD" w:rsidR="009D6CC2" w:rsidRDefault="009D6CC2">
      <w:r>
        <w:t>INSTITUTION</w:t>
      </w:r>
      <w:r w:rsidR="006C2819">
        <w:t xml:space="preserve"> </w:t>
      </w:r>
      <w:r>
        <w:t>(</w:t>
      </w:r>
      <w:proofErr w:type="spellStart"/>
      <w:r>
        <w:t>InstitutionID</w:t>
      </w:r>
      <w:proofErr w:type="spellEnd"/>
      <w:r w:rsidR="005E0453">
        <w:t xml:space="preserve"> {PK}</w:t>
      </w:r>
      <w:r>
        <w:t>, Name, Country)</w:t>
      </w:r>
    </w:p>
    <w:p w14:paraId="7A7C960C" w14:textId="10D9C9FA" w:rsidR="009D6CC2" w:rsidRDefault="009D6CC2">
      <w:r>
        <w:t>PAPER</w:t>
      </w:r>
      <w:r w:rsidR="006C2819">
        <w:t xml:space="preserve"> </w:t>
      </w:r>
      <w:r>
        <w:t>(</w:t>
      </w:r>
      <w:proofErr w:type="spellStart"/>
      <w:r>
        <w:t>PaperID</w:t>
      </w:r>
      <w:proofErr w:type="spellEnd"/>
      <w:r w:rsidR="005E0453">
        <w:t xml:space="preserve"> {PK}</w:t>
      </w:r>
      <w:r>
        <w:t xml:space="preserve">, </w:t>
      </w:r>
      <w:proofErr w:type="spellStart"/>
      <w:r>
        <w:t>CategoryID</w:t>
      </w:r>
      <w:proofErr w:type="spellEnd"/>
      <w:r w:rsidR="005E0453">
        <w:t xml:space="preserve"> {FK}</w:t>
      </w:r>
      <w:r>
        <w:t xml:space="preserve">, Title, </w:t>
      </w:r>
      <w:proofErr w:type="spellStart"/>
      <w:r>
        <w:t>SubmissionDate</w:t>
      </w:r>
      <w:proofErr w:type="spellEnd"/>
      <w:r>
        <w:t>)</w:t>
      </w:r>
    </w:p>
    <w:p w14:paraId="692E4378" w14:textId="3E58E99E" w:rsidR="009D6CC2" w:rsidRDefault="009D6CC2">
      <w:r>
        <w:t>PAPERAUTHOR</w:t>
      </w:r>
      <w:r w:rsidR="006C2819">
        <w:t xml:space="preserve"> </w:t>
      </w:r>
      <w:r>
        <w:t>(</w:t>
      </w:r>
      <w:proofErr w:type="spellStart"/>
      <w:r>
        <w:t>PaperID</w:t>
      </w:r>
      <w:proofErr w:type="spellEnd"/>
      <w:r w:rsidR="003D3228">
        <w:t xml:space="preserve"> {FK}</w:t>
      </w:r>
      <w:r>
        <w:t xml:space="preserve">, </w:t>
      </w:r>
      <w:proofErr w:type="spellStart"/>
      <w:r>
        <w:t>EmailID</w:t>
      </w:r>
      <w:proofErr w:type="spellEnd"/>
      <w:r w:rsidR="003D3228">
        <w:t xml:space="preserve"> {FK}</w:t>
      </w:r>
      <w:r>
        <w:t>)</w:t>
      </w:r>
    </w:p>
    <w:p w14:paraId="748F32FB" w14:textId="189F2AB9" w:rsidR="009D6CC2" w:rsidRDefault="009D6CC2">
      <w:r>
        <w:t>CATEGORY</w:t>
      </w:r>
      <w:r w:rsidR="006C2819">
        <w:t xml:space="preserve"> </w:t>
      </w:r>
      <w:r>
        <w:t>(</w:t>
      </w:r>
      <w:proofErr w:type="spellStart"/>
      <w:r>
        <w:t>CategoryID</w:t>
      </w:r>
      <w:proofErr w:type="spellEnd"/>
      <w:r w:rsidR="003D3228">
        <w:t xml:space="preserve"> {PK}</w:t>
      </w:r>
      <w:r>
        <w:t>, Name)</w:t>
      </w:r>
      <w:r w:rsidR="005E0453">
        <w:t>}</w:t>
      </w:r>
    </w:p>
    <w:p w14:paraId="07F58C20" w14:textId="29B7C271" w:rsidR="009D6CC2" w:rsidRDefault="009D6CC2">
      <w:r>
        <w:t>REVIEWER</w:t>
      </w:r>
      <w:r w:rsidR="006C2819">
        <w:t xml:space="preserve"> </w:t>
      </w:r>
      <w:r>
        <w:t>(</w:t>
      </w:r>
      <w:proofErr w:type="spellStart"/>
      <w:r>
        <w:t>ReviewerID</w:t>
      </w:r>
      <w:proofErr w:type="spellEnd"/>
      <w:r w:rsidR="003D3228">
        <w:t xml:space="preserve"> {PK}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proofErr w:type="gramStart"/>
      <w:r>
        <w:t>PhoneNo</w:t>
      </w:r>
      <w:proofErr w:type="spellEnd"/>
      <w:r>
        <w:t>.,</w:t>
      </w:r>
      <w:proofErr w:type="gramEnd"/>
      <w:r>
        <w:t xml:space="preserve"> Email, Country, </w:t>
      </w:r>
      <w:proofErr w:type="spellStart"/>
      <w:r>
        <w:t>InstitutionID</w:t>
      </w:r>
      <w:proofErr w:type="spellEnd"/>
      <w:r w:rsidR="003D3228">
        <w:t xml:space="preserve"> {FK}</w:t>
      </w:r>
      <w:r>
        <w:t xml:space="preserve">, </w:t>
      </w:r>
      <w:proofErr w:type="spellStart"/>
      <w:r>
        <w:t>CategoryID</w:t>
      </w:r>
      <w:proofErr w:type="spellEnd"/>
      <w:r w:rsidR="003D3228">
        <w:t xml:space="preserve"> {FK}</w:t>
      </w:r>
      <w:r>
        <w:t>)</w:t>
      </w:r>
    </w:p>
    <w:p w14:paraId="01884221" w14:textId="6C4C59CD" w:rsidR="009D6CC2" w:rsidRDefault="009D6CC2">
      <w:r>
        <w:t>REVIEW</w:t>
      </w:r>
      <w:r w:rsidR="006C2819">
        <w:t xml:space="preserve"> </w:t>
      </w:r>
      <w:r>
        <w:t>(</w:t>
      </w:r>
      <w:proofErr w:type="spellStart"/>
      <w:r w:rsidR="0050336D">
        <w:t>PaperID</w:t>
      </w:r>
      <w:proofErr w:type="spellEnd"/>
      <w:r w:rsidR="0050336D">
        <w:t xml:space="preserve"> {FK}, Score, </w:t>
      </w:r>
      <w:proofErr w:type="spellStart"/>
      <w:r>
        <w:t>ReviewerID</w:t>
      </w:r>
      <w:proofErr w:type="spellEnd"/>
      <w:r w:rsidR="003D3228">
        <w:t xml:space="preserve"> {FK}</w:t>
      </w:r>
      <w:r>
        <w:t xml:space="preserve">, </w:t>
      </w:r>
      <w:proofErr w:type="spellStart"/>
      <w:r w:rsidR="0050336D">
        <w:t>EMailID</w:t>
      </w:r>
      <w:proofErr w:type="spellEnd"/>
      <w:r w:rsidR="0050336D">
        <w:t xml:space="preserve">, Feedback, Comments, </w:t>
      </w:r>
      <w:proofErr w:type="spellStart"/>
      <w:r w:rsidR="0050336D">
        <w:t>ReviewDate</w:t>
      </w:r>
      <w:proofErr w:type="spellEnd"/>
      <w:r>
        <w:t>)</w:t>
      </w:r>
    </w:p>
    <w:p w14:paraId="608C0042" w14:textId="4BAE201A" w:rsidR="009D6CC2" w:rsidRDefault="009D6CC2"/>
    <w:p w14:paraId="72126C65" w14:textId="020EC853" w:rsidR="00792E86" w:rsidRPr="00792E86" w:rsidRDefault="00792E86" w:rsidP="006C2819">
      <w:pPr>
        <w:ind w:left="1440" w:firstLine="720"/>
        <w:rPr>
          <w:u w:val="single"/>
        </w:rPr>
      </w:pPr>
      <w:r w:rsidRPr="00792E86">
        <w:rPr>
          <w:u w:val="single"/>
        </w:rPr>
        <w:t>REFERENCES</w:t>
      </w:r>
    </w:p>
    <w:p w14:paraId="6F680D65" w14:textId="4068609E" w:rsidR="009D6CC2" w:rsidRDefault="009D6CC2">
      <w:r>
        <w:t>AUTHOR</w:t>
      </w:r>
      <w:r w:rsidR="0050336D">
        <w:t xml:space="preserve"> (Institution) </w:t>
      </w:r>
      <w:r>
        <w:t>-------------------</w:t>
      </w:r>
      <w:r>
        <w:sym w:font="Wingdings" w:char="F0E0"/>
      </w:r>
      <w:r>
        <w:t>INSTITUTION</w:t>
      </w:r>
      <w:r w:rsidR="006C2819">
        <w:t xml:space="preserve"> </w:t>
      </w:r>
      <w:r>
        <w:t>(</w:t>
      </w:r>
      <w:r w:rsidR="0050336D">
        <w:t>Name</w:t>
      </w:r>
      <w:r>
        <w:t>)</w:t>
      </w:r>
    </w:p>
    <w:p w14:paraId="33D4563C" w14:textId="1257D35A" w:rsidR="009D6CC2" w:rsidRDefault="009D6CC2">
      <w:r>
        <w:t>PAPER</w:t>
      </w:r>
      <w:r w:rsidR="0050336D">
        <w:t xml:space="preserve"> (Category) </w:t>
      </w:r>
      <w:r>
        <w:t>-------------------</w:t>
      </w:r>
      <w:r>
        <w:sym w:font="Wingdings" w:char="F0E0"/>
      </w:r>
      <w:r>
        <w:t>CATEGORY(</w:t>
      </w:r>
      <w:r w:rsidR="00792E86">
        <w:t>Name</w:t>
      </w:r>
      <w:r>
        <w:t>)</w:t>
      </w:r>
    </w:p>
    <w:p w14:paraId="14D5FE88" w14:textId="4D133E67" w:rsidR="00FA4D7B" w:rsidRDefault="00FA4D7B">
      <w:r>
        <w:t>PAPERAUTHOR</w:t>
      </w:r>
      <w:r w:rsidR="00792E86">
        <w:t xml:space="preserve"> (</w:t>
      </w:r>
      <w:proofErr w:type="spellStart"/>
      <w:r w:rsidR="00792E86">
        <w:t>PaperID</w:t>
      </w:r>
      <w:proofErr w:type="spellEnd"/>
      <w:r w:rsidR="00792E86">
        <w:t>)</w:t>
      </w:r>
      <w:r>
        <w:t xml:space="preserve"> ----------------------</w:t>
      </w:r>
      <w:r>
        <w:sym w:font="Wingdings" w:char="F0E0"/>
      </w:r>
      <w:r>
        <w:t>PAPER</w:t>
      </w:r>
      <w:r w:rsidR="006C2819">
        <w:t xml:space="preserve"> </w:t>
      </w:r>
      <w:r>
        <w:t>(</w:t>
      </w:r>
      <w:proofErr w:type="spellStart"/>
      <w:r>
        <w:t>PaperID</w:t>
      </w:r>
      <w:proofErr w:type="spellEnd"/>
      <w:r>
        <w:t>)</w:t>
      </w:r>
    </w:p>
    <w:p w14:paraId="7A85E476" w14:textId="3829D5F3" w:rsidR="00792E86" w:rsidRDefault="00792E86">
      <w:r>
        <w:t>PAPERAUTHOR (</w:t>
      </w:r>
      <w:proofErr w:type="spellStart"/>
      <w:r>
        <w:t>AuthorID</w:t>
      </w:r>
      <w:proofErr w:type="spellEnd"/>
      <w:r>
        <w:t>) ----------------------</w:t>
      </w:r>
      <w:r>
        <w:sym w:font="Wingdings" w:char="F0E0"/>
      </w:r>
      <w:r>
        <w:t>AUTHOR</w:t>
      </w:r>
      <w:r w:rsidR="006C2819">
        <w:t xml:space="preserve"> </w:t>
      </w:r>
      <w:r>
        <w:t>(</w:t>
      </w:r>
      <w:proofErr w:type="spellStart"/>
      <w:r>
        <w:t>AuthorID</w:t>
      </w:r>
      <w:proofErr w:type="spellEnd"/>
      <w:r>
        <w:t>)</w:t>
      </w:r>
    </w:p>
    <w:p w14:paraId="08672081" w14:textId="081043F0" w:rsidR="00FA4D7B" w:rsidRDefault="00FA4D7B">
      <w:r>
        <w:t>REVIEWER</w:t>
      </w:r>
      <w:r w:rsidR="006C2819">
        <w:t xml:space="preserve"> </w:t>
      </w:r>
      <w:r>
        <w:t>(</w:t>
      </w:r>
      <w:proofErr w:type="spellStart"/>
      <w:r w:rsidR="00792E86">
        <w:t>InstitutionID</w:t>
      </w:r>
      <w:proofErr w:type="spellEnd"/>
      <w:r>
        <w:t>) --------------------</w:t>
      </w:r>
      <w:r>
        <w:sym w:font="Wingdings" w:char="F0E0"/>
      </w:r>
      <w:r>
        <w:t>INSTITUTION</w:t>
      </w:r>
      <w:r w:rsidR="006C2819">
        <w:t xml:space="preserve"> </w:t>
      </w:r>
      <w:r>
        <w:t>(</w:t>
      </w:r>
      <w:proofErr w:type="spellStart"/>
      <w:r>
        <w:t>InstitutionID</w:t>
      </w:r>
      <w:proofErr w:type="spellEnd"/>
      <w:r>
        <w:t>)</w:t>
      </w:r>
    </w:p>
    <w:p w14:paraId="7C760515" w14:textId="1977BC2F" w:rsidR="00792E86" w:rsidRDefault="00792E86">
      <w:r>
        <w:t>REVIEWER</w:t>
      </w:r>
      <w:r w:rsidR="006C2819">
        <w:t xml:space="preserve"> </w:t>
      </w:r>
      <w:r>
        <w:t>(</w:t>
      </w:r>
      <w:proofErr w:type="spellStart"/>
      <w:r>
        <w:t>CategoryID</w:t>
      </w:r>
      <w:proofErr w:type="spellEnd"/>
      <w:r>
        <w:t>) --------------------</w:t>
      </w:r>
      <w:r>
        <w:sym w:font="Wingdings" w:char="F0E0"/>
      </w:r>
      <w:r>
        <w:t xml:space="preserve"> CATEGORY</w:t>
      </w:r>
      <w:r w:rsidR="006C2819">
        <w:t xml:space="preserve"> </w:t>
      </w:r>
      <w:r>
        <w:t>(</w:t>
      </w:r>
      <w:proofErr w:type="spellStart"/>
      <w:r>
        <w:t>CategoryID</w:t>
      </w:r>
      <w:proofErr w:type="spellEnd"/>
      <w:r>
        <w:t>)</w:t>
      </w:r>
    </w:p>
    <w:p w14:paraId="2B511E89" w14:textId="1C67BE2E" w:rsidR="0050336D" w:rsidRDefault="00FA4D7B">
      <w:r>
        <w:t>REVIEW</w:t>
      </w:r>
      <w:r w:rsidR="006C2819">
        <w:t xml:space="preserve"> </w:t>
      </w:r>
      <w:r w:rsidR="00792E86">
        <w:t>(</w:t>
      </w:r>
      <w:proofErr w:type="spellStart"/>
      <w:r w:rsidR="00792E86">
        <w:t>ReviewerID</w:t>
      </w:r>
      <w:proofErr w:type="spellEnd"/>
      <w:r w:rsidR="00792E86">
        <w:t>)</w:t>
      </w:r>
      <w:r>
        <w:t xml:space="preserve"> </w:t>
      </w:r>
      <w:bookmarkStart w:id="2" w:name="_Hlk532392699"/>
      <w:r>
        <w:t>-----------------------</w:t>
      </w:r>
      <w:r>
        <w:sym w:font="Wingdings" w:char="F0E0"/>
      </w:r>
      <w:bookmarkEnd w:id="2"/>
      <w:r>
        <w:t>REVIEWER</w:t>
      </w:r>
      <w:r w:rsidR="006C2819">
        <w:t xml:space="preserve"> </w:t>
      </w:r>
      <w:r>
        <w:t>(</w:t>
      </w:r>
      <w:proofErr w:type="spellStart"/>
      <w:r>
        <w:t>ReviewerID</w:t>
      </w:r>
      <w:proofErr w:type="spellEnd"/>
      <w:r>
        <w:t>)</w:t>
      </w:r>
    </w:p>
    <w:p w14:paraId="1C846FDA" w14:textId="7107D14F" w:rsidR="0030660D" w:rsidRDefault="00792E86">
      <w:r>
        <w:t>REVIEW</w:t>
      </w:r>
      <w:r w:rsidR="006C2819">
        <w:t xml:space="preserve"> </w:t>
      </w:r>
      <w:r>
        <w:t>(</w:t>
      </w:r>
      <w:proofErr w:type="spellStart"/>
      <w:r>
        <w:t>PaperID</w:t>
      </w:r>
      <w:proofErr w:type="spellEnd"/>
      <w:proofErr w:type="gramStart"/>
      <w:r>
        <w:t>)-----------------------</w:t>
      </w:r>
      <w:proofErr w:type="gramEnd"/>
      <w:r>
        <w:sym w:font="Wingdings" w:char="F0E0"/>
      </w:r>
      <w:r>
        <w:t>PAPER</w:t>
      </w:r>
      <w:r w:rsidR="006C2819">
        <w:t xml:space="preserve"> </w:t>
      </w:r>
      <w:r>
        <w:t>(</w:t>
      </w:r>
      <w:proofErr w:type="spellStart"/>
      <w:r>
        <w:t>PaperID</w:t>
      </w:r>
      <w:proofErr w:type="spellEnd"/>
      <w:r>
        <w:t>)</w:t>
      </w:r>
      <w:bookmarkStart w:id="3" w:name="_GoBack"/>
      <w:bookmarkEnd w:id="3"/>
      <w:r w:rsidR="0030660D">
        <w:br w:type="page"/>
      </w:r>
    </w:p>
    <w:p w14:paraId="479AFEF2" w14:textId="14E56270" w:rsidR="00E65522" w:rsidRPr="00E65522" w:rsidRDefault="00E65522" w:rsidP="00E65522">
      <w:pPr>
        <w:pStyle w:val="Heading1"/>
      </w:pPr>
      <w:bookmarkStart w:id="4" w:name="_Toc532460487"/>
      <w:r>
        <w:lastRenderedPageBreak/>
        <w:t>SQL Plus</w:t>
      </w:r>
      <w:bookmarkEnd w:id="4"/>
    </w:p>
    <w:p w14:paraId="6C4AAE85" w14:textId="77777777" w:rsidR="00E65522" w:rsidRDefault="00E65522" w:rsidP="00E65522">
      <w:pPr>
        <w:rPr>
          <w:rFonts w:ascii="Courier New" w:hAnsi="Courier New" w:cs="Courier New"/>
        </w:rPr>
      </w:pPr>
    </w:p>
    <w:p w14:paraId="34DDDA97" w14:textId="203354D8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>CREATE TABLE</w:t>
      </w:r>
      <w:r w:rsidRPr="00E65522">
        <w:rPr>
          <w:rFonts w:ascii="Courier New" w:hAnsi="Courier New" w:cs="Courier New"/>
        </w:rPr>
        <w:t xml:space="preserve"> Institution</w:t>
      </w:r>
    </w:p>
    <w:p w14:paraId="3E17A102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InstitutionID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10)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2B888E83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Name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 UNIQUE</w:t>
      </w:r>
      <w:r w:rsidRPr="00E65522">
        <w:rPr>
          <w:rFonts w:ascii="Courier New" w:hAnsi="Courier New" w:cs="Courier New"/>
        </w:rPr>
        <w:t>,</w:t>
      </w:r>
    </w:p>
    <w:p w14:paraId="30D007B0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Country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37C3CB72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>PRIMARY KEY</w:t>
      </w:r>
      <w:r w:rsidRPr="00E65522">
        <w:rPr>
          <w:rFonts w:ascii="Courier New" w:hAnsi="Courier New" w:cs="Courier New"/>
        </w:rPr>
        <w:t xml:space="preserve"> (</w:t>
      </w:r>
      <w:proofErr w:type="spellStart"/>
      <w:r w:rsidRPr="00E65522">
        <w:rPr>
          <w:rFonts w:ascii="Courier New" w:hAnsi="Courier New" w:cs="Courier New"/>
        </w:rPr>
        <w:t>InstitutionID</w:t>
      </w:r>
      <w:proofErr w:type="spellEnd"/>
      <w:r w:rsidRPr="00E65522">
        <w:rPr>
          <w:rFonts w:ascii="Courier New" w:hAnsi="Courier New" w:cs="Courier New"/>
        </w:rPr>
        <w:t>));</w:t>
      </w:r>
    </w:p>
    <w:p w14:paraId="6D60AC74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ab/>
      </w:r>
    </w:p>
    <w:p w14:paraId="30C4C864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>CREATE TABLE</w:t>
      </w:r>
      <w:r w:rsidRPr="00E65522">
        <w:rPr>
          <w:rFonts w:ascii="Courier New" w:hAnsi="Courier New" w:cs="Courier New"/>
        </w:rPr>
        <w:t xml:space="preserve"> Author</w:t>
      </w:r>
    </w:p>
    <w:p w14:paraId="08486DB0" w14:textId="572233C0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E</w:t>
      </w:r>
      <w:r w:rsidR="00792E86">
        <w:rPr>
          <w:rFonts w:ascii="Courier New" w:hAnsi="Courier New" w:cs="Courier New"/>
        </w:rPr>
        <w:t>m</w:t>
      </w:r>
      <w:r w:rsidRPr="00E65522">
        <w:rPr>
          <w:rFonts w:ascii="Courier New" w:hAnsi="Courier New" w:cs="Courier New"/>
        </w:rPr>
        <w:t>ailID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VARCHAR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5DA4A5BE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FName</w:t>
      </w:r>
      <w:proofErr w:type="spellEnd"/>
      <w:r w:rsidRPr="00E65522">
        <w:rPr>
          <w:rFonts w:ascii="Courier New" w:hAnsi="Courier New" w:cs="Courier New"/>
        </w:rPr>
        <w:t xml:space="preserve">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10775BB1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LName</w:t>
      </w:r>
      <w:proofErr w:type="spellEnd"/>
      <w:r w:rsidRPr="00E65522">
        <w:rPr>
          <w:rFonts w:ascii="Courier New" w:hAnsi="Courier New" w:cs="Courier New"/>
        </w:rPr>
        <w:t xml:space="preserve">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4E055DD5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Country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(30)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3EED87A0" w14:textId="2803D6C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  <w:r w:rsidR="00F17629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 xml:space="preserve">Institution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3978D766" w14:textId="5E34D6D4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>PRIMARY KEY</w:t>
      </w:r>
      <w:r w:rsidRPr="00E65522">
        <w:rPr>
          <w:rFonts w:ascii="Courier New" w:hAnsi="Courier New" w:cs="Courier New"/>
        </w:rPr>
        <w:t xml:space="preserve"> (</w:t>
      </w:r>
      <w:proofErr w:type="spellStart"/>
      <w:r w:rsidRPr="00E65522">
        <w:rPr>
          <w:rFonts w:ascii="Courier New" w:hAnsi="Courier New" w:cs="Courier New"/>
        </w:rPr>
        <w:t>E</w:t>
      </w:r>
      <w:r w:rsidR="00792E86">
        <w:rPr>
          <w:rFonts w:ascii="Courier New" w:hAnsi="Courier New" w:cs="Courier New"/>
        </w:rPr>
        <w:t>m</w:t>
      </w:r>
      <w:r w:rsidRPr="00E65522">
        <w:rPr>
          <w:rFonts w:ascii="Courier New" w:hAnsi="Courier New" w:cs="Courier New"/>
        </w:rPr>
        <w:t>ailID</w:t>
      </w:r>
      <w:proofErr w:type="spellEnd"/>
      <w:r w:rsidRPr="00E65522">
        <w:rPr>
          <w:rFonts w:ascii="Courier New" w:hAnsi="Courier New" w:cs="Courier New"/>
        </w:rPr>
        <w:t>));</w:t>
      </w:r>
    </w:p>
    <w:p w14:paraId="6BEC2876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ab/>
      </w:r>
    </w:p>
    <w:p w14:paraId="5DD930D9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>CREATE TABLE</w:t>
      </w:r>
      <w:r w:rsidRPr="00E65522">
        <w:rPr>
          <w:rFonts w:ascii="Courier New" w:hAnsi="Courier New" w:cs="Courier New"/>
        </w:rPr>
        <w:t xml:space="preserve"> Paper</w:t>
      </w:r>
    </w:p>
    <w:p w14:paraId="7033E9F1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10)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12A2BF16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Title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08895E47" w14:textId="49022AF2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  <w:r w:rsidR="00E047E9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 xml:space="preserve">Abstract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(4000)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18F26E83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SubmissionDate</w:t>
      </w:r>
      <w:proofErr w:type="spellEnd"/>
      <w:r w:rsidRPr="00E65522">
        <w:rPr>
          <w:rFonts w:ascii="Courier New" w:hAnsi="Courier New" w:cs="Courier New"/>
        </w:rPr>
        <w:t xml:space="preserve"> </w:t>
      </w:r>
      <w:r w:rsidRPr="00E65522">
        <w:rPr>
          <w:rFonts w:ascii="Courier New" w:hAnsi="Courier New" w:cs="Courier New"/>
          <w:color w:val="5B9BD5" w:themeColor="accent1"/>
        </w:rPr>
        <w:t>DATE NOT NULL</w:t>
      </w:r>
      <w:r w:rsidRPr="00E65522">
        <w:rPr>
          <w:rFonts w:ascii="Courier New" w:hAnsi="Courier New" w:cs="Courier New"/>
        </w:rPr>
        <w:t>,</w:t>
      </w:r>
    </w:p>
    <w:p w14:paraId="27864B38" w14:textId="440251AB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  <w:r w:rsidR="00F17629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 xml:space="preserve">Category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66005C96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PRIMARY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>));</w:t>
      </w:r>
    </w:p>
    <w:p w14:paraId="36ECDE01" w14:textId="77777777" w:rsidR="00E65522" w:rsidRPr="00E65522" w:rsidRDefault="00E65522" w:rsidP="00E65522">
      <w:pPr>
        <w:rPr>
          <w:rFonts w:ascii="Courier New" w:hAnsi="Courier New" w:cs="Courier New"/>
        </w:rPr>
      </w:pPr>
    </w:p>
    <w:p w14:paraId="380D9B57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CREATE TABLE </w:t>
      </w:r>
      <w:proofErr w:type="spellStart"/>
      <w:r w:rsidRPr="00E65522">
        <w:rPr>
          <w:rFonts w:ascii="Courier New" w:hAnsi="Courier New" w:cs="Courier New"/>
        </w:rPr>
        <w:t>PaperAuthor</w:t>
      </w:r>
      <w:proofErr w:type="spellEnd"/>
    </w:p>
    <w:p w14:paraId="7D0D1D50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10)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7B2A758D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EmailID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VARCHAR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);</w:t>
      </w:r>
    </w:p>
    <w:p w14:paraId="26ECAD37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ab/>
      </w:r>
    </w:p>
    <w:p w14:paraId="60BDEEB8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CREATE TABLE </w:t>
      </w:r>
      <w:r w:rsidRPr="00E65522">
        <w:rPr>
          <w:rFonts w:ascii="Courier New" w:hAnsi="Courier New" w:cs="Courier New"/>
        </w:rPr>
        <w:t>Category</w:t>
      </w:r>
    </w:p>
    <w:p w14:paraId="717BFD94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CategoryID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>3),</w:t>
      </w:r>
    </w:p>
    <w:p w14:paraId="3CBC16D2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Name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 UNIQUE</w:t>
      </w:r>
      <w:r w:rsidRPr="00E65522">
        <w:rPr>
          <w:rFonts w:ascii="Courier New" w:hAnsi="Courier New" w:cs="Courier New"/>
        </w:rPr>
        <w:t>,</w:t>
      </w:r>
    </w:p>
    <w:p w14:paraId="16C43A1A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PRIMARY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CategoryID</w:t>
      </w:r>
      <w:proofErr w:type="spellEnd"/>
      <w:r w:rsidRPr="00E65522">
        <w:rPr>
          <w:rFonts w:ascii="Courier New" w:hAnsi="Courier New" w:cs="Courier New"/>
        </w:rPr>
        <w:t>));</w:t>
      </w:r>
    </w:p>
    <w:p w14:paraId="00F5B9B0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lastRenderedPageBreak/>
        <w:tab/>
      </w:r>
      <w:r w:rsidRPr="00E65522">
        <w:rPr>
          <w:rFonts w:ascii="Courier New" w:hAnsi="Courier New" w:cs="Courier New"/>
        </w:rPr>
        <w:tab/>
      </w:r>
    </w:p>
    <w:p w14:paraId="6DE137ED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CREATE TABLE </w:t>
      </w:r>
      <w:r w:rsidRPr="00E65522">
        <w:rPr>
          <w:rFonts w:ascii="Courier New" w:hAnsi="Courier New" w:cs="Courier New"/>
        </w:rPr>
        <w:t>Reviewer</w:t>
      </w:r>
    </w:p>
    <w:p w14:paraId="742B78A1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ReviewerID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>20),</w:t>
      </w:r>
    </w:p>
    <w:p w14:paraId="42BFB5B2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FName</w:t>
      </w:r>
      <w:proofErr w:type="spellEnd"/>
      <w:r w:rsidRPr="00E65522">
        <w:rPr>
          <w:rFonts w:ascii="Courier New" w:hAnsi="Courier New" w:cs="Courier New"/>
        </w:rPr>
        <w:t xml:space="preserve">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4FAA3538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LName</w:t>
      </w:r>
      <w:proofErr w:type="spellEnd"/>
      <w:r w:rsidRPr="00E65522">
        <w:rPr>
          <w:rFonts w:ascii="Courier New" w:hAnsi="Courier New" w:cs="Courier New"/>
        </w:rPr>
        <w:t xml:space="preserve">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4FC89117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PhoneNo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5C7300D6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Email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42F3F7A5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Country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24704FFB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Institution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(50)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03B91E43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 xml:space="preserve">Category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 xml:space="preserve">(20)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6FCAAE27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PRIMARY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ReviewerID</w:t>
      </w:r>
      <w:proofErr w:type="spellEnd"/>
      <w:r w:rsidRPr="00E65522">
        <w:rPr>
          <w:rFonts w:ascii="Courier New" w:hAnsi="Courier New" w:cs="Courier New"/>
        </w:rPr>
        <w:t>));</w:t>
      </w:r>
    </w:p>
    <w:p w14:paraId="4D8808C0" w14:textId="77777777" w:rsidR="00E65522" w:rsidRPr="00E65522" w:rsidRDefault="00E65522" w:rsidP="00E65522">
      <w:pPr>
        <w:rPr>
          <w:rFonts w:ascii="Courier New" w:hAnsi="Courier New" w:cs="Courier New"/>
        </w:rPr>
      </w:pPr>
    </w:p>
    <w:p w14:paraId="76C48DE1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CREATE TABLE </w:t>
      </w:r>
      <w:r w:rsidRPr="00E65522">
        <w:rPr>
          <w:rFonts w:ascii="Courier New" w:hAnsi="Courier New" w:cs="Courier New"/>
        </w:rPr>
        <w:t>Review</w:t>
      </w:r>
    </w:p>
    <w:p w14:paraId="6D83F2A9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  <w:t>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10)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7A013C65" w14:textId="73D5899C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  <w:r w:rsidR="00E047E9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 xml:space="preserve">Score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 xml:space="preserve">1) </w:t>
      </w:r>
      <w:r w:rsidRPr="00E65522">
        <w:rPr>
          <w:rFonts w:ascii="Courier New" w:hAnsi="Courier New" w:cs="Courier New"/>
          <w:color w:val="5B9BD5" w:themeColor="accent1"/>
        </w:rPr>
        <w:t xml:space="preserve">CHECK </w:t>
      </w:r>
      <w:r w:rsidRPr="00E65522">
        <w:rPr>
          <w:rFonts w:ascii="Courier New" w:hAnsi="Courier New" w:cs="Courier New"/>
        </w:rPr>
        <w:t xml:space="preserve">(Score &lt;= 5) </w:t>
      </w:r>
      <w:r w:rsidRPr="00E65522">
        <w:rPr>
          <w:rFonts w:ascii="Courier New" w:hAnsi="Courier New" w:cs="Courier New"/>
          <w:color w:val="5B9BD5" w:themeColor="accent1"/>
        </w:rPr>
        <w:t>NOT NULL</w:t>
      </w:r>
      <w:r w:rsidRPr="00E65522">
        <w:rPr>
          <w:rFonts w:ascii="Courier New" w:hAnsi="Courier New" w:cs="Courier New"/>
        </w:rPr>
        <w:t>,</w:t>
      </w:r>
    </w:p>
    <w:p w14:paraId="1C76EA67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ReviewerID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NUMBER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>20),</w:t>
      </w:r>
    </w:p>
    <w:p w14:paraId="190B20B3" w14:textId="2FBB781A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E</w:t>
      </w:r>
      <w:r w:rsidR="00792E86">
        <w:rPr>
          <w:rFonts w:ascii="Courier New" w:hAnsi="Courier New" w:cs="Courier New"/>
        </w:rPr>
        <w:t>m</w:t>
      </w:r>
      <w:r w:rsidRPr="00E65522">
        <w:rPr>
          <w:rFonts w:ascii="Courier New" w:hAnsi="Courier New" w:cs="Courier New"/>
        </w:rPr>
        <w:t>ailID</w:t>
      </w:r>
      <w:proofErr w:type="spellEnd"/>
      <w:r w:rsidRPr="00E65522">
        <w:rPr>
          <w:rFonts w:ascii="Courier New" w:hAnsi="Courier New" w:cs="Courier New"/>
        </w:rPr>
        <w:t xml:space="preserve"> </w:t>
      </w:r>
      <w:proofErr w:type="gramStart"/>
      <w:r w:rsidRPr="00E65522">
        <w:rPr>
          <w:rFonts w:ascii="Courier New" w:hAnsi="Courier New" w:cs="Courier New"/>
          <w:color w:val="5B9BD5" w:themeColor="accent1"/>
        </w:rPr>
        <w:t>VARCHAR</w:t>
      </w:r>
      <w:r w:rsidRPr="00E65522">
        <w:rPr>
          <w:rFonts w:ascii="Courier New" w:hAnsi="Courier New" w:cs="Courier New"/>
        </w:rPr>
        <w:t>(</w:t>
      </w:r>
      <w:proofErr w:type="gramEnd"/>
      <w:r w:rsidRPr="00E65522">
        <w:rPr>
          <w:rFonts w:ascii="Courier New" w:hAnsi="Courier New" w:cs="Courier New"/>
        </w:rPr>
        <w:t>50) NOT NULL,</w:t>
      </w:r>
    </w:p>
    <w:p w14:paraId="5AF23E1B" w14:textId="620D1B75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  <w:r w:rsidR="00E047E9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 xml:space="preserve">Feedback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>(750),</w:t>
      </w:r>
    </w:p>
    <w:p w14:paraId="1A456BCD" w14:textId="2BE34606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  <w:r w:rsidR="00E047E9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 xml:space="preserve">Comments </w:t>
      </w:r>
      <w:r w:rsidRPr="00E65522">
        <w:rPr>
          <w:rFonts w:ascii="Courier New" w:hAnsi="Courier New" w:cs="Courier New"/>
          <w:color w:val="5B9BD5" w:themeColor="accent1"/>
        </w:rPr>
        <w:t>VARCHAR2</w:t>
      </w:r>
      <w:r w:rsidRPr="00E65522">
        <w:rPr>
          <w:rFonts w:ascii="Courier New" w:hAnsi="Courier New" w:cs="Courier New"/>
        </w:rPr>
        <w:t>(300),</w:t>
      </w:r>
    </w:p>
    <w:p w14:paraId="744550B7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proofErr w:type="spellStart"/>
      <w:r w:rsidRPr="00E65522">
        <w:rPr>
          <w:rFonts w:ascii="Courier New" w:hAnsi="Courier New" w:cs="Courier New"/>
        </w:rPr>
        <w:t>ReviewDate</w:t>
      </w:r>
      <w:proofErr w:type="spellEnd"/>
      <w:r w:rsidRPr="00E65522">
        <w:rPr>
          <w:rFonts w:ascii="Courier New" w:hAnsi="Courier New" w:cs="Courier New"/>
        </w:rPr>
        <w:t xml:space="preserve"> </w:t>
      </w:r>
      <w:r w:rsidRPr="00E65522">
        <w:rPr>
          <w:rFonts w:ascii="Courier New" w:hAnsi="Courier New" w:cs="Courier New"/>
          <w:color w:val="5B9BD5" w:themeColor="accent1"/>
        </w:rPr>
        <w:t xml:space="preserve">DATE NOT </w:t>
      </w:r>
      <w:r w:rsidRPr="00E65522">
        <w:rPr>
          <w:rFonts w:ascii="Courier New" w:hAnsi="Courier New" w:cs="Courier New"/>
        </w:rPr>
        <w:t>NULL</w:t>
      </w:r>
      <w:r w:rsidRPr="00E65522">
        <w:rPr>
          <w:rFonts w:ascii="Courier New" w:hAnsi="Courier New" w:cs="Courier New"/>
          <w:color w:val="5B9BD5" w:themeColor="accent1"/>
        </w:rPr>
        <w:t>);</w:t>
      </w:r>
    </w:p>
    <w:p w14:paraId="223673FE" w14:textId="77777777" w:rsidR="00E65522" w:rsidRPr="00E65522" w:rsidRDefault="00E65522" w:rsidP="00E65522">
      <w:pPr>
        <w:rPr>
          <w:rFonts w:ascii="Courier New" w:hAnsi="Courier New" w:cs="Courier New"/>
        </w:rPr>
      </w:pPr>
    </w:p>
    <w:p w14:paraId="1E0CA653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Author</w:t>
      </w:r>
    </w:p>
    <w:p w14:paraId="665589D4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 xml:space="preserve">(Institution)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Institution (Name);</w:t>
      </w:r>
    </w:p>
    <w:p w14:paraId="7A957562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</w:rPr>
        <w:tab/>
      </w:r>
    </w:p>
    <w:p w14:paraId="52C53BF8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Paper</w:t>
      </w:r>
    </w:p>
    <w:p w14:paraId="739A6D3C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CategoryID</w:t>
      </w:r>
      <w:proofErr w:type="spellEnd"/>
      <w:r w:rsidRPr="00E65522">
        <w:rPr>
          <w:rFonts w:ascii="Courier New" w:hAnsi="Courier New" w:cs="Courier New"/>
        </w:rPr>
        <w:t xml:space="preserve">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Category (Name);</w:t>
      </w:r>
    </w:p>
    <w:p w14:paraId="065D9654" w14:textId="77777777" w:rsidR="00E65522" w:rsidRPr="00E65522" w:rsidRDefault="00E65522" w:rsidP="00E65522">
      <w:pPr>
        <w:rPr>
          <w:rFonts w:ascii="Courier New" w:hAnsi="Courier New" w:cs="Courier New"/>
        </w:rPr>
      </w:pPr>
    </w:p>
    <w:p w14:paraId="4F5CCDFC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proofErr w:type="spellStart"/>
      <w:r w:rsidRPr="00E65522">
        <w:rPr>
          <w:rFonts w:ascii="Courier New" w:hAnsi="Courier New" w:cs="Courier New"/>
        </w:rPr>
        <w:t>PaperAuthor</w:t>
      </w:r>
      <w:proofErr w:type="spellEnd"/>
    </w:p>
    <w:p w14:paraId="3657229A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 xml:space="preserve">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Paper (Title);</w:t>
      </w:r>
    </w:p>
    <w:p w14:paraId="47D7308E" w14:textId="77777777" w:rsidR="00E65522" w:rsidRPr="00E65522" w:rsidRDefault="00E65522" w:rsidP="00E65522">
      <w:pPr>
        <w:rPr>
          <w:rFonts w:ascii="Courier New" w:hAnsi="Courier New" w:cs="Courier New"/>
        </w:rPr>
      </w:pPr>
    </w:p>
    <w:p w14:paraId="256EA3C9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proofErr w:type="spellStart"/>
      <w:r w:rsidRPr="00E65522">
        <w:rPr>
          <w:rFonts w:ascii="Courier New" w:hAnsi="Courier New" w:cs="Courier New"/>
        </w:rPr>
        <w:t>PaperAuthor</w:t>
      </w:r>
      <w:proofErr w:type="spellEnd"/>
    </w:p>
    <w:p w14:paraId="208E1496" w14:textId="3CEC73C2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EMailID</w:t>
      </w:r>
      <w:proofErr w:type="spellEnd"/>
      <w:r w:rsidRPr="00E65522">
        <w:rPr>
          <w:rFonts w:ascii="Courier New" w:hAnsi="Courier New" w:cs="Courier New"/>
        </w:rPr>
        <w:t xml:space="preserve">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Author (</w:t>
      </w:r>
      <w:proofErr w:type="spellStart"/>
      <w:r w:rsidRPr="00E65522">
        <w:rPr>
          <w:rFonts w:ascii="Courier New" w:hAnsi="Courier New" w:cs="Courier New"/>
        </w:rPr>
        <w:t>E</w:t>
      </w:r>
      <w:r w:rsidR="00792E86">
        <w:rPr>
          <w:rFonts w:ascii="Courier New" w:hAnsi="Courier New" w:cs="Courier New"/>
        </w:rPr>
        <w:t>m</w:t>
      </w:r>
      <w:r w:rsidRPr="00E65522">
        <w:rPr>
          <w:rFonts w:ascii="Courier New" w:hAnsi="Courier New" w:cs="Courier New"/>
        </w:rPr>
        <w:t>ailID</w:t>
      </w:r>
      <w:proofErr w:type="spellEnd"/>
      <w:r w:rsidRPr="00E65522">
        <w:rPr>
          <w:rFonts w:ascii="Courier New" w:hAnsi="Courier New" w:cs="Courier New"/>
        </w:rPr>
        <w:t>);</w:t>
      </w:r>
    </w:p>
    <w:p w14:paraId="05B88BAC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lastRenderedPageBreak/>
        <w:t xml:space="preserve">    </w:t>
      </w:r>
    </w:p>
    <w:p w14:paraId="13D2FC69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Reviewer</w:t>
      </w:r>
    </w:p>
    <w:p w14:paraId="202A0118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InstitutionID</w:t>
      </w:r>
      <w:proofErr w:type="spellEnd"/>
      <w:r w:rsidRPr="00E65522">
        <w:rPr>
          <w:rFonts w:ascii="Courier New" w:hAnsi="Courier New" w:cs="Courier New"/>
        </w:rPr>
        <w:t xml:space="preserve">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Institution (</w:t>
      </w:r>
      <w:proofErr w:type="spellStart"/>
      <w:r w:rsidRPr="00E65522">
        <w:rPr>
          <w:rFonts w:ascii="Courier New" w:hAnsi="Courier New" w:cs="Courier New"/>
        </w:rPr>
        <w:t>InstitutionID</w:t>
      </w:r>
      <w:proofErr w:type="spellEnd"/>
      <w:r w:rsidRPr="00E65522">
        <w:rPr>
          <w:rFonts w:ascii="Courier New" w:hAnsi="Courier New" w:cs="Courier New"/>
        </w:rPr>
        <w:t>);</w:t>
      </w:r>
    </w:p>
    <w:p w14:paraId="0678AAFF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</w:p>
    <w:p w14:paraId="5E44B1BB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Reviewer</w:t>
      </w:r>
    </w:p>
    <w:p w14:paraId="0C633C83" w14:textId="77777777" w:rsidR="00E65522" w:rsidRPr="00E65522" w:rsidRDefault="00E65522" w:rsidP="00E65522">
      <w:pPr>
        <w:rPr>
          <w:rFonts w:ascii="Courier New" w:hAnsi="Courier New" w:cs="Courier New"/>
          <w:color w:val="5B9BD5" w:themeColor="accent1"/>
        </w:rPr>
      </w:pPr>
      <w:r w:rsidRPr="00E65522">
        <w:rPr>
          <w:rFonts w:ascii="Courier New" w:hAnsi="Courier New" w:cs="Courier New"/>
          <w:color w:val="5B9BD5" w:themeColor="accent1"/>
        </w:rPr>
        <w:tab/>
        <w:t>ADD FOREIGN KEY (</w:t>
      </w:r>
      <w:proofErr w:type="spellStart"/>
      <w:r w:rsidRPr="00E65522">
        <w:rPr>
          <w:rFonts w:ascii="Courier New" w:hAnsi="Courier New" w:cs="Courier New"/>
          <w:color w:val="5B9BD5" w:themeColor="accent1"/>
        </w:rPr>
        <w:t>CategoryID</w:t>
      </w:r>
      <w:proofErr w:type="spellEnd"/>
      <w:r w:rsidRPr="00E65522">
        <w:rPr>
          <w:rFonts w:ascii="Courier New" w:hAnsi="Courier New" w:cs="Courier New"/>
          <w:color w:val="5B9BD5" w:themeColor="accent1"/>
        </w:rPr>
        <w:t>) REFERENCES Category (</w:t>
      </w:r>
      <w:proofErr w:type="spellStart"/>
      <w:r w:rsidRPr="00E65522">
        <w:rPr>
          <w:rFonts w:ascii="Courier New" w:hAnsi="Courier New" w:cs="Courier New"/>
          <w:color w:val="5B9BD5" w:themeColor="accent1"/>
        </w:rPr>
        <w:t>CategoryID</w:t>
      </w:r>
      <w:proofErr w:type="spellEnd"/>
      <w:r w:rsidRPr="00E65522">
        <w:rPr>
          <w:rFonts w:ascii="Courier New" w:hAnsi="Courier New" w:cs="Courier New"/>
          <w:color w:val="5B9BD5" w:themeColor="accent1"/>
        </w:rPr>
        <w:t>);</w:t>
      </w:r>
    </w:p>
    <w:p w14:paraId="56151E71" w14:textId="77777777" w:rsidR="00E65522" w:rsidRPr="00E65522" w:rsidRDefault="00E65522" w:rsidP="00E65522">
      <w:pPr>
        <w:rPr>
          <w:rFonts w:ascii="Courier New" w:hAnsi="Courier New" w:cs="Courier New"/>
        </w:rPr>
      </w:pPr>
    </w:p>
    <w:p w14:paraId="033DBF61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Review</w:t>
      </w:r>
    </w:p>
    <w:p w14:paraId="72E3960C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 xml:space="preserve">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Paper (</w:t>
      </w:r>
      <w:proofErr w:type="spellStart"/>
      <w:r w:rsidRPr="00E65522">
        <w:rPr>
          <w:rFonts w:ascii="Courier New" w:hAnsi="Courier New" w:cs="Courier New"/>
        </w:rPr>
        <w:t>PaperID</w:t>
      </w:r>
      <w:proofErr w:type="spellEnd"/>
      <w:r w:rsidRPr="00E65522">
        <w:rPr>
          <w:rFonts w:ascii="Courier New" w:hAnsi="Courier New" w:cs="Courier New"/>
        </w:rPr>
        <w:t>);</w:t>
      </w:r>
    </w:p>
    <w:p w14:paraId="200031D7" w14:textId="77777777" w:rsidR="00E65522" w:rsidRPr="00E65522" w:rsidRDefault="00E65522" w:rsidP="00E65522">
      <w:pPr>
        <w:rPr>
          <w:rFonts w:ascii="Courier New" w:hAnsi="Courier New" w:cs="Courier New"/>
          <w:color w:val="5B9BD5" w:themeColor="accent1"/>
        </w:rPr>
      </w:pPr>
      <w:r w:rsidRPr="00E65522">
        <w:rPr>
          <w:rFonts w:ascii="Courier New" w:hAnsi="Courier New" w:cs="Courier New"/>
        </w:rPr>
        <w:t xml:space="preserve">    </w:t>
      </w:r>
    </w:p>
    <w:p w14:paraId="4284C9AA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Review</w:t>
      </w:r>
    </w:p>
    <w:p w14:paraId="7B396050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>(</w:t>
      </w:r>
      <w:proofErr w:type="spellStart"/>
      <w:r w:rsidRPr="00E65522">
        <w:rPr>
          <w:rFonts w:ascii="Courier New" w:hAnsi="Courier New" w:cs="Courier New"/>
        </w:rPr>
        <w:t>ReviewerID</w:t>
      </w:r>
      <w:proofErr w:type="spellEnd"/>
      <w:r w:rsidRPr="00E65522">
        <w:rPr>
          <w:rFonts w:ascii="Courier New" w:hAnsi="Courier New" w:cs="Courier New"/>
        </w:rPr>
        <w:t xml:space="preserve">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Reviewer (</w:t>
      </w:r>
      <w:proofErr w:type="spellStart"/>
      <w:r w:rsidRPr="00E65522">
        <w:rPr>
          <w:rFonts w:ascii="Courier New" w:hAnsi="Courier New" w:cs="Courier New"/>
        </w:rPr>
        <w:t>ReviewerID</w:t>
      </w:r>
      <w:proofErr w:type="spellEnd"/>
      <w:r w:rsidRPr="00E65522">
        <w:rPr>
          <w:rFonts w:ascii="Courier New" w:hAnsi="Courier New" w:cs="Courier New"/>
        </w:rPr>
        <w:t>);</w:t>
      </w:r>
    </w:p>
    <w:p w14:paraId="6330C9EE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</w:rPr>
        <w:t xml:space="preserve">    </w:t>
      </w:r>
    </w:p>
    <w:p w14:paraId="61BFACD0" w14:textId="77777777" w:rsidR="00E65522" w:rsidRPr="00E65522" w:rsidRDefault="00E65522" w:rsidP="00E65522">
      <w:pPr>
        <w:rPr>
          <w:rFonts w:ascii="Courier New" w:hAnsi="Courier New" w:cs="Courier New"/>
        </w:rPr>
      </w:pPr>
      <w:r w:rsidRPr="00E65522">
        <w:rPr>
          <w:rFonts w:ascii="Courier New" w:hAnsi="Courier New" w:cs="Courier New"/>
          <w:color w:val="5B9BD5" w:themeColor="accent1"/>
        </w:rPr>
        <w:t xml:space="preserve">ALTER TABLE </w:t>
      </w:r>
      <w:r w:rsidRPr="00E65522">
        <w:rPr>
          <w:rFonts w:ascii="Courier New" w:hAnsi="Courier New" w:cs="Courier New"/>
        </w:rPr>
        <w:t>Review</w:t>
      </w:r>
    </w:p>
    <w:p w14:paraId="1DC2A8FF" w14:textId="64762CC7" w:rsidR="002155B3" w:rsidRPr="00E24A97" w:rsidRDefault="00E65522" w:rsidP="0050336D">
      <w:r w:rsidRPr="00E65522">
        <w:rPr>
          <w:rFonts w:ascii="Courier New" w:hAnsi="Courier New" w:cs="Courier New"/>
        </w:rPr>
        <w:tab/>
      </w:r>
      <w:r w:rsidRPr="00E65522">
        <w:rPr>
          <w:rFonts w:ascii="Courier New" w:hAnsi="Courier New" w:cs="Courier New"/>
          <w:color w:val="5B9BD5" w:themeColor="accent1"/>
        </w:rPr>
        <w:t xml:space="preserve">ADD FOREIGN KEY </w:t>
      </w:r>
      <w:r w:rsidRPr="00E65522">
        <w:rPr>
          <w:rFonts w:ascii="Courier New" w:hAnsi="Courier New" w:cs="Courier New"/>
        </w:rPr>
        <w:t xml:space="preserve">(Author) </w:t>
      </w:r>
      <w:r w:rsidRPr="00E65522">
        <w:rPr>
          <w:rFonts w:ascii="Courier New" w:hAnsi="Courier New" w:cs="Courier New"/>
          <w:color w:val="5B9BD5" w:themeColor="accent1"/>
        </w:rPr>
        <w:t xml:space="preserve">REFERENCES </w:t>
      </w:r>
      <w:r w:rsidRPr="00E65522">
        <w:rPr>
          <w:rFonts w:ascii="Courier New" w:hAnsi="Courier New" w:cs="Courier New"/>
        </w:rPr>
        <w:t>Author (</w:t>
      </w:r>
      <w:proofErr w:type="spellStart"/>
      <w:r w:rsidRPr="00E65522">
        <w:rPr>
          <w:rFonts w:ascii="Courier New" w:hAnsi="Courier New" w:cs="Courier New"/>
        </w:rPr>
        <w:t>E</w:t>
      </w:r>
      <w:r w:rsidR="00792E86">
        <w:rPr>
          <w:rFonts w:ascii="Courier New" w:hAnsi="Courier New" w:cs="Courier New"/>
        </w:rPr>
        <w:t>m</w:t>
      </w:r>
      <w:r w:rsidRPr="00E65522">
        <w:rPr>
          <w:rFonts w:ascii="Courier New" w:hAnsi="Courier New" w:cs="Courier New"/>
        </w:rPr>
        <w:t>ailID</w:t>
      </w:r>
      <w:proofErr w:type="spellEnd"/>
      <w:r w:rsidRPr="00E65522">
        <w:rPr>
          <w:rFonts w:ascii="Courier New" w:hAnsi="Courier New" w:cs="Courier New"/>
        </w:rPr>
        <w:t>);</w:t>
      </w:r>
    </w:p>
    <w:sectPr w:rsidR="002155B3" w:rsidRPr="00E24A97" w:rsidSect="00356F3D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7FFD5" w14:textId="77777777" w:rsidR="00F5686E" w:rsidRDefault="00F5686E" w:rsidP="00851907">
      <w:pPr>
        <w:spacing w:after="0" w:line="240" w:lineRule="auto"/>
      </w:pPr>
      <w:r>
        <w:separator/>
      </w:r>
    </w:p>
  </w:endnote>
  <w:endnote w:type="continuationSeparator" w:id="0">
    <w:p w14:paraId="07F82EA5" w14:textId="77777777" w:rsidR="00F5686E" w:rsidRDefault="00F5686E" w:rsidP="0085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1334633"/>
      <w:docPartObj>
        <w:docPartGallery w:val="Page Numbers (Bottom of Page)"/>
        <w:docPartUnique/>
      </w:docPartObj>
    </w:sdtPr>
    <w:sdtEndPr/>
    <w:sdtContent>
      <w:p w14:paraId="6ADFFF9F" w14:textId="5C9AD75F" w:rsidR="00FD4669" w:rsidRDefault="00FD4669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A0F44B2" wp14:editId="36CB531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26822A" w14:textId="77777777" w:rsidR="00FD4669" w:rsidRDefault="00FD466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C4933D" w14:textId="52706624" w:rsidR="00FD4669" w:rsidRDefault="00FD4669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C281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0F44B2" id="Group 1" o:spid="_x0000_s1028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" o:allowincell="f">
                  <v:rect id="Rectangle 2" o:spid="_x0000_s1029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  <v:textbox>
                      <w:txbxContent>
                        <w:p w14:paraId="5526822A" w14:textId="77777777" w:rsidR="00FD4669" w:rsidRDefault="00FD466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0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" filled="f" fillcolor="#5c83b4" strokecolor="#5c83b4">
                    <v:textbox inset=",0,,0">
                      <w:txbxContent>
                        <w:p w14:paraId="0FC4933D" w14:textId="52706624" w:rsidR="00FD4669" w:rsidRDefault="00FD4669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C281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5ECB9" w14:textId="77777777" w:rsidR="00F5686E" w:rsidRDefault="00F5686E" w:rsidP="00851907">
      <w:pPr>
        <w:spacing w:after="0" w:line="240" w:lineRule="auto"/>
      </w:pPr>
      <w:r>
        <w:separator/>
      </w:r>
    </w:p>
  </w:footnote>
  <w:footnote w:type="continuationSeparator" w:id="0">
    <w:p w14:paraId="634C12BA" w14:textId="77777777" w:rsidR="00F5686E" w:rsidRDefault="00F5686E" w:rsidP="00851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80A1C" w14:textId="43EF9CD3" w:rsidR="000F5402" w:rsidRDefault="000F5402">
    <w:pPr>
      <w:pStyle w:val="Header"/>
    </w:pPr>
    <w:r>
      <w:t>Student: Jed Powell</w:t>
    </w:r>
    <w:r>
      <w:ptab w:relativeTo="margin" w:alignment="center" w:leader="none"/>
    </w:r>
    <w:r>
      <w:t>ID: 18041536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BE4A3" w14:textId="2E997929" w:rsidR="000F5402" w:rsidRDefault="000F5402">
    <w:pPr>
      <w:pStyle w:val="Header"/>
    </w:pPr>
    <w:r>
      <w:t>Student: Jed Powell</w:t>
    </w:r>
    <w:r>
      <w:ptab w:relativeTo="margin" w:alignment="center" w:leader="none"/>
    </w:r>
    <w:r>
      <w:t>ID: 18041536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82E94"/>
    <w:multiLevelType w:val="hybridMultilevel"/>
    <w:tmpl w:val="59E07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02"/>
    <w:rsid w:val="00010D8F"/>
    <w:rsid w:val="00062604"/>
    <w:rsid w:val="00093541"/>
    <w:rsid w:val="000F5402"/>
    <w:rsid w:val="000F7FF7"/>
    <w:rsid w:val="00122754"/>
    <w:rsid w:val="00195055"/>
    <w:rsid w:val="002145AA"/>
    <w:rsid w:val="002155B3"/>
    <w:rsid w:val="0030660D"/>
    <w:rsid w:val="00356F3D"/>
    <w:rsid w:val="003D3228"/>
    <w:rsid w:val="003F1E72"/>
    <w:rsid w:val="00415B0D"/>
    <w:rsid w:val="0050336D"/>
    <w:rsid w:val="005C7397"/>
    <w:rsid w:val="005D447E"/>
    <w:rsid w:val="005E0453"/>
    <w:rsid w:val="0068240E"/>
    <w:rsid w:val="00693313"/>
    <w:rsid w:val="006A4484"/>
    <w:rsid w:val="006C2819"/>
    <w:rsid w:val="00701F28"/>
    <w:rsid w:val="00727557"/>
    <w:rsid w:val="00732B17"/>
    <w:rsid w:val="007406B7"/>
    <w:rsid w:val="00770286"/>
    <w:rsid w:val="00792E86"/>
    <w:rsid w:val="00846A0C"/>
    <w:rsid w:val="00851907"/>
    <w:rsid w:val="008651CF"/>
    <w:rsid w:val="00890C18"/>
    <w:rsid w:val="00897CC1"/>
    <w:rsid w:val="00942815"/>
    <w:rsid w:val="009D6CC2"/>
    <w:rsid w:val="00A71909"/>
    <w:rsid w:val="00AD6E58"/>
    <w:rsid w:val="00B16BB1"/>
    <w:rsid w:val="00BC1964"/>
    <w:rsid w:val="00D339CA"/>
    <w:rsid w:val="00D974DA"/>
    <w:rsid w:val="00E047E9"/>
    <w:rsid w:val="00E24A97"/>
    <w:rsid w:val="00E5665C"/>
    <w:rsid w:val="00E65522"/>
    <w:rsid w:val="00EC3188"/>
    <w:rsid w:val="00F17629"/>
    <w:rsid w:val="00F5686E"/>
    <w:rsid w:val="00F76BAD"/>
    <w:rsid w:val="00FA4D7B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4D7DC7"/>
  <w15:chartTrackingRefBased/>
  <w15:docId w15:val="{0E1AB8C3-A390-40E7-9534-5CA3B22F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F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6F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F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6F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6F3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19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1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07"/>
  </w:style>
  <w:style w:type="paragraph" w:styleId="Footer">
    <w:name w:val="footer"/>
    <w:basedOn w:val="Normal"/>
    <w:link w:val="FooterChar"/>
    <w:uiPriority w:val="99"/>
    <w:unhideWhenUsed/>
    <w:rsid w:val="00851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07"/>
  </w:style>
  <w:style w:type="character" w:customStyle="1" w:styleId="selectable">
    <w:name w:val="selectable"/>
    <w:basedOn w:val="DefaultParagraphFont"/>
    <w:rsid w:val="00062604"/>
  </w:style>
  <w:style w:type="character" w:customStyle="1" w:styleId="Heading2Char">
    <w:name w:val="Heading 2 Char"/>
    <w:basedOn w:val="DefaultParagraphFont"/>
    <w:link w:val="Heading2"/>
    <w:uiPriority w:val="9"/>
    <w:rsid w:val="00897C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6A0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8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\Documents\Custom%20Office%20Templates\Assignment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717C5-E485-4495-84E4-6B283C07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1237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for Computers</vt:lpstr>
    </vt:vector>
  </TitlesOfParts>
  <Company>Truro and Penwith College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for Computers</dc:title>
  <dc:subject>Introduction to databases</dc:subject>
  <dc:creator>Jed Powell</dc:creator>
  <cp:keywords/>
  <dc:description/>
  <cp:lastModifiedBy>Jed Powell</cp:lastModifiedBy>
  <cp:revision>11</cp:revision>
  <dcterms:created xsi:type="dcterms:W3CDTF">2018-11-19T14:06:00Z</dcterms:created>
  <dcterms:modified xsi:type="dcterms:W3CDTF">2018-12-13T10:39:00Z</dcterms:modified>
</cp:coreProperties>
</file>